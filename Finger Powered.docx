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E0" w:rsidRDefault="00FC4F03" w:rsidP="00FC4F03">
      <w:pPr>
        <w:pStyle w:val="Title"/>
      </w:pPr>
      <w:r>
        <w:t>Finger Powered</w:t>
      </w:r>
    </w:p>
    <w:p w:rsidR="00EB1DE0" w:rsidRDefault="00EB1DE0"/>
    <w:p w:rsidR="006478ED" w:rsidRPr="00AB73A9" w:rsidRDefault="00FC4F03">
      <w:pPr>
        <w:rPr>
          <w:sz w:val="22"/>
          <w:szCs w:val="22"/>
        </w:rPr>
      </w:pPr>
      <w:r w:rsidRPr="00AB73A9">
        <w:rPr>
          <w:sz w:val="22"/>
          <w:szCs w:val="22"/>
        </w:rPr>
        <w:t xml:space="preserve">The game takes place in an office environment on a really slow day. The player(s) roam around the environment, searching through cubicles for your associates. </w:t>
      </w:r>
      <w:r w:rsidR="0091128E" w:rsidRPr="00AB73A9">
        <w:rPr>
          <w:sz w:val="22"/>
          <w:szCs w:val="22"/>
        </w:rPr>
        <w:t>To shoot them with high v</w:t>
      </w:r>
      <w:r w:rsidR="00356CF1" w:rsidRPr="00AB73A9">
        <w:rPr>
          <w:sz w:val="22"/>
          <w:szCs w:val="22"/>
        </w:rPr>
        <w:t xml:space="preserve">elocity finger cannons that go ‘pew </w:t>
      </w:r>
      <w:proofErr w:type="spellStart"/>
      <w:r w:rsidR="00356CF1" w:rsidRPr="00AB73A9">
        <w:rPr>
          <w:sz w:val="22"/>
          <w:szCs w:val="22"/>
        </w:rPr>
        <w:t>pew</w:t>
      </w:r>
      <w:proofErr w:type="spellEnd"/>
      <w:r w:rsidR="00356CF1" w:rsidRPr="00AB73A9">
        <w:rPr>
          <w:sz w:val="22"/>
          <w:szCs w:val="22"/>
        </w:rPr>
        <w:t xml:space="preserve">’ and maybe ‘bang </w:t>
      </w:r>
      <w:proofErr w:type="spellStart"/>
      <w:r w:rsidR="00356CF1" w:rsidRPr="00AB73A9">
        <w:rPr>
          <w:sz w:val="22"/>
          <w:szCs w:val="22"/>
        </w:rPr>
        <w:t>bang</w:t>
      </w:r>
      <w:proofErr w:type="spellEnd"/>
      <w:r w:rsidR="00356CF1" w:rsidRPr="00AB73A9">
        <w:rPr>
          <w:sz w:val="22"/>
          <w:szCs w:val="22"/>
        </w:rPr>
        <w:t>’</w:t>
      </w:r>
      <w:r w:rsidR="008D2EC3" w:rsidRPr="00AB73A9">
        <w:rPr>
          <w:sz w:val="22"/>
          <w:szCs w:val="22"/>
        </w:rPr>
        <w:t xml:space="preserve"> if you so choose! And your mission, should you choose to accept </w:t>
      </w:r>
      <w:proofErr w:type="gramStart"/>
      <w:r w:rsidR="008D2EC3" w:rsidRPr="00AB73A9">
        <w:rPr>
          <w:sz w:val="22"/>
          <w:szCs w:val="22"/>
        </w:rPr>
        <w:t>it(</w:t>
      </w:r>
      <w:proofErr w:type="gramEnd"/>
      <w:r w:rsidR="008D2EC3" w:rsidRPr="00AB73A9">
        <w:rPr>
          <w:sz w:val="22"/>
          <w:szCs w:val="22"/>
        </w:rPr>
        <w:t xml:space="preserve">and you will), will be to make your way up the ranks and become the new CEO through the power of finger based weaponry! </w:t>
      </w:r>
      <w:r w:rsidR="006478ED" w:rsidRPr="00AB73A9">
        <w:rPr>
          <w:sz w:val="22"/>
          <w:szCs w:val="22"/>
        </w:rPr>
        <w:t xml:space="preserve">With multiple weapon types and different characters with different properties to play with. </w:t>
      </w:r>
    </w:p>
    <w:p w:rsidR="00C243E2" w:rsidRDefault="00C243E2"/>
    <w:p w:rsidR="00C243E2" w:rsidRDefault="00C243E2" w:rsidP="00C243E2">
      <w:pPr>
        <w:pStyle w:val="Heading1"/>
      </w:pPr>
      <w:r>
        <w:t>Game Modes</w:t>
      </w:r>
    </w:p>
    <w:p w:rsidR="00C243E2" w:rsidRDefault="00C243E2" w:rsidP="00C243E2">
      <w:pPr>
        <w:pStyle w:val="Heading2"/>
      </w:pPr>
      <w:r>
        <w:t>Team Deathmatch</w:t>
      </w:r>
    </w:p>
    <w:p w:rsidR="00C243E2" w:rsidRPr="00AB73A9" w:rsidRDefault="00C243E2" w:rsidP="00C243E2">
      <w:pPr>
        <w:rPr>
          <w:sz w:val="22"/>
          <w:szCs w:val="22"/>
        </w:rPr>
      </w:pPr>
      <w:r w:rsidRPr="00AB73A9">
        <w:rPr>
          <w:sz w:val="22"/>
          <w:szCs w:val="22"/>
        </w:rPr>
        <w:t xml:space="preserve">Two teams, the low earners and high earners face off to run the company board. Who can get to 15 kills first? </w:t>
      </w:r>
    </w:p>
    <w:p w:rsidR="00C243E2" w:rsidRDefault="00C243E2" w:rsidP="00C243E2">
      <w:pPr>
        <w:pStyle w:val="Heading2"/>
      </w:pPr>
      <w:r>
        <w:t>Deathmatch</w:t>
      </w:r>
    </w:p>
    <w:p w:rsidR="00C243E2" w:rsidRPr="00AB73A9" w:rsidRDefault="00C243E2" w:rsidP="00C243E2">
      <w:pPr>
        <w:rPr>
          <w:sz w:val="22"/>
          <w:szCs w:val="22"/>
        </w:rPr>
      </w:pPr>
      <w:r w:rsidRPr="00AB73A9">
        <w:rPr>
          <w:sz w:val="22"/>
          <w:szCs w:val="22"/>
        </w:rPr>
        <w:t>A free for all</w:t>
      </w:r>
      <w:r w:rsidR="009F4160" w:rsidRPr="00AB73A9">
        <w:rPr>
          <w:sz w:val="22"/>
          <w:szCs w:val="22"/>
        </w:rPr>
        <w:t xml:space="preserve"> </w:t>
      </w:r>
      <w:proofErr w:type="spellStart"/>
      <w:r w:rsidR="009F4160" w:rsidRPr="00AB73A9">
        <w:rPr>
          <w:sz w:val="22"/>
          <w:szCs w:val="22"/>
        </w:rPr>
        <w:t>deathmatch</w:t>
      </w:r>
      <w:proofErr w:type="spellEnd"/>
      <w:r w:rsidR="009F4160" w:rsidRPr="00AB73A9">
        <w:rPr>
          <w:sz w:val="22"/>
          <w:szCs w:val="22"/>
        </w:rPr>
        <w:t xml:space="preserve"> where the first person to reach 15 kills wins the round and becomes the CEO!</w:t>
      </w:r>
    </w:p>
    <w:p w:rsidR="009F4160" w:rsidRDefault="009F4160" w:rsidP="00C243E2"/>
    <w:p w:rsidR="00EB35BD" w:rsidRDefault="00EB35BD" w:rsidP="00EB35BD">
      <w:pPr>
        <w:pStyle w:val="Heading1"/>
      </w:pPr>
      <w:r>
        <w:t>Weapon Types</w:t>
      </w:r>
    </w:p>
    <w:p w:rsidR="00EB35BD" w:rsidRDefault="00AB73A9" w:rsidP="00EB35BD">
      <w:pPr>
        <w:rPr>
          <w:sz w:val="22"/>
          <w:szCs w:val="22"/>
        </w:rPr>
      </w:pPr>
      <w:r w:rsidRPr="00AB73A9">
        <w:rPr>
          <w:sz w:val="22"/>
          <w:szCs w:val="22"/>
        </w:rPr>
        <w:t>Finger pistols</w:t>
      </w:r>
    </w:p>
    <w:p w:rsidR="00AB73A9" w:rsidRDefault="00AB73A9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Short range, quick to fire, long to “Reload”</w:t>
      </w:r>
    </w:p>
    <w:p w:rsidR="00AB73A9" w:rsidRDefault="00AB73A9" w:rsidP="00AB73A9">
      <w:pPr>
        <w:rPr>
          <w:sz w:val="22"/>
          <w:szCs w:val="22"/>
        </w:rPr>
      </w:pPr>
      <w:r>
        <w:rPr>
          <w:sz w:val="22"/>
          <w:szCs w:val="22"/>
        </w:rPr>
        <w:t>Submachine Guns</w:t>
      </w:r>
    </w:p>
    <w:p w:rsidR="00AB73A9" w:rsidRDefault="00AB73A9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Very short range, rapid fire, burst fire weapons</w:t>
      </w:r>
      <w:bookmarkStart w:id="0" w:name="_GoBack"/>
      <w:bookmarkEnd w:id="0"/>
    </w:p>
    <w:p w:rsidR="00AB73A9" w:rsidRDefault="00AB73A9" w:rsidP="00AB73A9">
      <w:pPr>
        <w:rPr>
          <w:sz w:val="22"/>
          <w:szCs w:val="22"/>
        </w:rPr>
      </w:pPr>
      <w:r>
        <w:rPr>
          <w:sz w:val="22"/>
          <w:szCs w:val="22"/>
        </w:rPr>
        <w:t>Rifles</w:t>
      </w:r>
    </w:p>
    <w:p w:rsidR="00AB73A9" w:rsidRDefault="00AB73A9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Long range, accurate</w:t>
      </w:r>
    </w:p>
    <w:p w:rsidR="00AB73A9" w:rsidRDefault="00AB73A9" w:rsidP="00AB73A9">
      <w:pPr>
        <w:rPr>
          <w:sz w:val="22"/>
          <w:szCs w:val="22"/>
        </w:rPr>
      </w:pPr>
      <w:r>
        <w:rPr>
          <w:sz w:val="22"/>
          <w:szCs w:val="22"/>
        </w:rPr>
        <w:t>Shotguns</w:t>
      </w:r>
    </w:p>
    <w:p w:rsidR="00AB73A9" w:rsidRDefault="00AB73A9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Close range blast weapons capable of hurting multiple enemies at once</w:t>
      </w:r>
    </w:p>
    <w:p w:rsidR="00AB73A9" w:rsidRDefault="00AB73A9" w:rsidP="00AB73A9">
      <w:pPr>
        <w:rPr>
          <w:sz w:val="22"/>
          <w:szCs w:val="22"/>
        </w:rPr>
      </w:pPr>
    </w:p>
    <w:p w:rsidR="00AB73A9" w:rsidRDefault="00AB73A9" w:rsidP="00AB73A9">
      <w:pPr>
        <w:rPr>
          <w:sz w:val="22"/>
          <w:szCs w:val="22"/>
        </w:rPr>
      </w:pPr>
      <w:r>
        <w:rPr>
          <w:sz w:val="22"/>
          <w:szCs w:val="22"/>
        </w:rPr>
        <w:lastRenderedPageBreak/>
        <w:t>Specialty Weapons</w:t>
      </w:r>
    </w:p>
    <w:p w:rsidR="00AB73A9" w:rsidRDefault="00AB73A9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disco grenade, that when thrown causes sweet lights, and makes enemies dance around</w:t>
      </w:r>
    </w:p>
    <w:p w:rsidR="00F652A0" w:rsidRDefault="00F652A0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 actual gun. Ow.</w:t>
      </w:r>
    </w:p>
    <w:p w:rsidR="00F652A0" w:rsidRPr="00AB73A9" w:rsidRDefault="00F652A0" w:rsidP="00AB73A9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:rsidR="009F4160" w:rsidRDefault="009F4160" w:rsidP="00C243E2"/>
    <w:p w:rsidR="00EB35BD" w:rsidRDefault="00AB73A9" w:rsidP="00AB73A9">
      <w:pPr>
        <w:pStyle w:val="Heading1"/>
      </w:pPr>
      <w:r>
        <w:t>Teams</w:t>
      </w:r>
    </w:p>
    <w:p w:rsidR="00AB73A9" w:rsidRPr="00AB73A9" w:rsidRDefault="00AB73A9" w:rsidP="00AB73A9">
      <w:pPr>
        <w:rPr>
          <w:sz w:val="22"/>
          <w:szCs w:val="22"/>
        </w:rPr>
      </w:pPr>
      <w:r w:rsidRPr="00AB73A9">
        <w:rPr>
          <w:sz w:val="22"/>
          <w:szCs w:val="22"/>
        </w:rPr>
        <w:t xml:space="preserve">Two teams of five, five higher ups and CEOs and five low earners go at it to see who comes out on top. </w:t>
      </w:r>
    </w:p>
    <w:p w:rsidR="00AB73A9" w:rsidRDefault="00AB73A9" w:rsidP="00AB73A9"/>
    <w:p w:rsidR="00AB73A9" w:rsidRPr="00AB73A9" w:rsidRDefault="00AB73A9" w:rsidP="00AB73A9"/>
    <w:sectPr w:rsidR="00AB73A9" w:rsidRPr="00AB73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9C2"/>
    <w:multiLevelType w:val="hybridMultilevel"/>
    <w:tmpl w:val="9AB0EFBC"/>
    <w:lvl w:ilvl="0" w:tplc="E27EA6E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3"/>
    <w:rsid w:val="00045B8A"/>
    <w:rsid w:val="00356CF1"/>
    <w:rsid w:val="0060510A"/>
    <w:rsid w:val="006478ED"/>
    <w:rsid w:val="00716711"/>
    <w:rsid w:val="008D2EC3"/>
    <w:rsid w:val="0091128E"/>
    <w:rsid w:val="009F4160"/>
    <w:rsid w:val="00AB73A9"/>
    <w:rsid w:val="00C243E2"/>
    <w:rsid w:val="00EB1DE0"/>
    <w:rsid w:val="00EB35BD"/>
    <w:rsid w:val="00F652A0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848F-44E8-45D4-BCB1-7ADA3364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Raymond Micheau</dc:creator>
  <cp:keywords/>
  <cp:lastModifiedBy>Raymond Micheau</cp:lastModifiedBy>
  <cp:revision>10</cp:revision>
  <dcterms:created xsi:type="dcterms:W3CDTF">2015-09-24T18:21:00Z</dcterms:created>
  <dcterms:modified xsi:type="dcterms:W3CDTF">2015-10-02T13:37:00Z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